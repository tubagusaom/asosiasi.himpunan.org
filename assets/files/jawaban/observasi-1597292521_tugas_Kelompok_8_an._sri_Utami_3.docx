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8FAF" w14:textId="13AA5081" w:rsidR="006D3A72" w:rsidRDefault="0046112F" w:rsidP="0046112F">
      <w:pPr>
        <w:pStyle w:val="ListParagraph"/>
        <w:ind w:left="42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8</w:t>
      </w:r>
    </w:p>
    <w:p w14:paraId="07DF11E6" w14:textId="1DAA3DB7" w:rsidR="0046112F" w:rsidRDefault="0046112F" w:rsidP="0046112F">
      <w:pPr>
        <w:pStyle w:val="ListParagraph"/>
        <w:ind w:left="420"/>
      </w:pPr>
      <w:r>
        <w:t xml:space="preserve">Skema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Nonfiksi</w:t>
      </w:r>
      <w:proofErr w:type="spellEnd"/>
    </w:p>
    <w:p w14:paraId="65E573FF" w14:textId="43F9142B" w:rsidR="0046112F" w:rsidRDefault="0046112F" w:rsidP="0046112F">
      <w:pPr>
        <w:pStyle w:val="ListParagraph"/>
        <w:ind w:left="420"/>
      </w:pPr>
      <w:proofErr w:type="gramStart"/>
      <w:r>
        <w:t>Nama :</w:t>
      </w:r>
      <w:proofErr w:type="gramEnd"/>
      <w:r>
        <w:t xml:space="preserve"> Sri </w:t>
      </w:r>
      <w:proofErr w:type="spellStart"/>
      <w:r>
        <w:t>Utami</w:t>
      </w:r>
      <w:proofErr w:type="spellEnd"/>
      <w:r>
        <w:t>, S.Ag.,</w:t>
      </w:r>
      <w:proofErr w:type="spellStart"/>
      <w:r>
        <w:t>M.PdI</w:t>
      </w:r>
      <w:proofErr w:type="spellEnd"/>
    </w:p>
    <w:p w14:paraId="458793A8" w14:textId="5DFCD6CA" w:rsidR="0046112F" w:rsidRDefault="0046112F" w:rsidP="0046112F">
      <w:pPr>
        <w:pStyle w:val="ListParagraph"/>
        <w:ind w:left="420"/>
      </w:pPr>
      <w:proofErr w:type="spellStart"/>
      <w:r>
        <w:t>Universitas</w:t>
      </w:r>
      <w:proofErr w:type="spellEnd"/>
      <w:r>
        <w:t xml:space="preserve"> Muhammadiyah Tangerang</w:t>
      </w:r>
    </w:p>
    <w:p w14:paraId="47C8E1B8" w14:textId="00881DA0" w:rsidR="0046112F" w:rsidRDefault="0046112F" w:rsidP="0046112F">
      <w:pPr>
        <w:pStyle w:val="ListParagraph"/>
        <w:ind w:left="420"/>
      </w:pPr>
    </w:p>
    <w:p w14:paraId="00E52512" w14:textId="71CBE1E1" w:rsidR="0046112F" w:rsidRDefault="0046112F" w:rsidP="0046112F">
      <w:pPr>
        <w:pStyle w:val="ListParagraph"/>
        <w:ind w:left="420"/>
      </w:pPr>
    </w:p>
    <w:p w14:paraId="35A55EDF" w14:textId="58912DF5" w:rsidR="0046112F" w:rsidRDefault="0046112F" w:rsidP="0046112F">
      <w:pPr>
        <w:pStyle w:val="ListParagraph"/>
        <w:ind w:left="420"/>
      </w:pPr>
      <w:proofErr w:type="spellStart"/>
      <w:r>
        <w:t>Polemik</w:t>
      </w:r>
      <w:proofErr w:type="spellEnd"/>
      <w:r>
        <w:t xml:space="preserve"> Pendidikan Antara </w:t>
      </w:r>
      <w:proofErr w:type="spellStart"/>
      <w:r>
        <w:t>Peluang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Zonasi</w:t>
      </w:r>
      <w:proofErr w:type="spellEnd"/>
      <w:r>
        <w:t>.</w:t>
      </w:r>
    </w:p>
    <w:p w14:paraId="549CF994" w14:textId="1B0DF454" w:rsidR="0046112F" w:rsidRDefault="0046112F" w:rsidP="0046112F">
      <w:pPr>
        <w:pStyle w:val="ListParagraph"/>
        <w:ind w:left="420"/>
      </w:pPr>
    </w:p>
    <w:p w14:paraId="0162FEC8" w14:textId="1B2C2F01" w:rsidR="0046112F" w:rsidRDefault="0046112F" w:rsidP="0046112F">
      <w:pPr>
        <w:pStyle w:val="ListParagraph"/>
        <w:ind w:left="420"/>
      </w:pPr>
      <w:r>
        <w:t xml:space="preserve">Pendidikan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derajad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banding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makluk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paling </w:t>
      </w:r>
      <w:proofErr w:type="spellStart"/>
      <w:r>
        <w:t>sempurna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mahkuk</w:t>
      </w:r>
      <w:proofErr w:type="spellEnd"/>
      <w:r>
        <w:t xml:space="preserve"> yang paling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. Ada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letakkan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banding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913F5FC" w14:textId="789B2D36" w:rsidR="0046112F" w:rsidRDefault="0046112F" w:rsidP="0046112F">
      <w:pPr>
        <w:pStyle w:val="ListParagraph"/>
        <w:ind w:left="4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solusif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ad acara lain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Pendidikan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Pendidikan formal </w:t>
      </w:r>
      <w:proofErr w:type="spellStart"/>
      <w:r>
        <w:t>ataupun</w:t>
      </w:r>
      <w:proofErr w:type="spellEnd"/>
      <w:r>
        <w:t xml:space="preserve"> Non formal.</w:t>
      </w:r>
    </w:p>
    <w:p w14:paraId="742268F3" w14:textId="31A1D84E" w:rsidR="00F95B36" w:rsidRDefault="00F95B36" w:rsidP="0046112F">
      <w:pPr>
        <w:pStyle w:val="ListParagraph"/>
        <w:ind w:left="4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</w:t>
      </w:r>
      <w:proofErr w:type="spellStart"/>
      <w:r>
        <w:t>zonasi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berlakukan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negara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memeratakan</w:t>
      </w:r>
      <w:proofErr w:type="spellEnd"/>
      <w:r>
        <w:t xml:space="preserve"> Pendidikan di Indonesia. Target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masayarakat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Pendidikan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system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>.</w:t>
      </w:r>
    </w:p>
    <w:p w14:paraId="28F3ECD2" w14:textId="2267714F" w:rsidR="00F95B36" w:rsidRDefault="00F95B36" w:rsidP="0046112F">
      <w:pPr>
        <w:pStyle w:val="ListParagraph"/>
        <w:ind w:left="420"/>
      </w:pPr>
      <w:proofErr w:type="spellStart"/>
      <w:r>
        <w:t>Maka</w:t>
      </w:r>
      <w:proofErr w:type="spellEnd"/>
      <w:r>
        <w:t xml:space="preserve"> system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kwalitas</w:t>
      </w:r>
      <w:proofErr w:type="spellEnd"/>
      <w:r>
        <w:t xml:space="preserve"> Pendidikan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Pendidikan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Bersama </w:t>
      </w:r>
      <w:proofErr w:type="spellStart"/>
      <w:r>
        <w:t>keluarga</w:t>
      </w:r>
      <w:proofErr w:type="spellEnd"/>
      <w:r>
        <w:t>.</w:t>
      </w:r>
    </w:p>
    <w:p w14:paraId="7572A795" w14:textId="4F353581" w:rsidR="00F95B36" w:rsidRDefault="00F95B36" w:rsidP="0046112F">
      <w:pPr>
        <w:pStyle w:val="ListParagraph"/>
        <w:ind w:left="4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memngikuti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Pendidikan agar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dan Analisa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7527FE3" w14:textId="43010221" w:rsidR="00F95B36" w:rsidRDefault="00F95B36" w:rsidP="0046112F">
      <w:pPr>
        <w:pStyle w:val="ListParagraph"/>
        <w:ind w:left="420"/>
      </w:pPr>
    </w:p>
    <w:p w14:paraId="18BB7D97" w14:textId="6BCDB5E9" w:rsidR="00F95B36" w:rsidRDefault="00F95B36" w:rsidP="0046112F">
      <w:pPr>
        <w:pStyle w:val="ListParagraph"/>
        <w:ind w:left="420"/>
      </w:pPr>
    </w:p>
    <w:p w14:paraId="2B9B7837" w14:textId="7CCF834D" w:rsidR="00A31318" w:rsidRDefault="00A31318" w:rsidP="0046112F">
      <w:pPr>
        <w:pStyle w:val="ListParagraph"/>
        <w:ind w:left="420"/>
      </w:pPr>
      <w:r>
        <w:t>DAFTAR PUSTAKA</w:t>
      </w:r>
    </w:p>
    <w:p w14:paraId="3FED212D" w14:textId="0D4C0A2F" w:rsidR="00A31318" w:rsidRDefault="00A31318" w:rsidP="0046112F">
      <w:pPr>
        <w:pStyle w:val="ListParagraph"/>
        <w:ind w:left="4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 2015, Change Leadership Non-</w:t>
      </w:r>
      <w:proofErr w:type="spellStart"/>
      <w:r>
        <w:t>finito</w:t>
      </w:r>
      <w:proofErr w:type="spellEnd"/>
      <w:r w:rsidR="00CB1149">
        <w:t xml:space="preserve">, </w:t>
      </w:r>
      <w:proofErr w:type="spellStart"/>
      <w:r w:rsidR="00CB1149">
        <w:t>Mizan</w:t>
      </w:r>
      <w:proofErr w:type="spellEnd"/>
    </w:p>
    <w:p w14:paraId="4DC8A45A" w14:textId="1CFA953F" w:rsidR="00F95B36" w:rsidRDefault="00A31318" w:rsidP="0046112F">
      <w:pPr>
        <w:pStyle w:val="ListParagraph"/>
        <w:ind w:left="42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: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: Paul G. Stoltz </w:t>
      </w:r>
      <w:proofErr w:type="spellStart"/>
      <w:r>
        <w:t>Penerjemah</w:t>
      </w:r>
      <w:proofErr w:type="spellEnd"/>
      <w:r>
        <w:t xml:space="preserve"> : T. </w:t>
      </w:r>
      <w:proofErr w:type="spellStart"/>
      <w:r>
        <w:t>Hermaya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: </w:t>
      </w:r>
      <w:proofErr w:type="spellStart"/>
      <w:r>
        <w:t>Grasindo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: 1997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: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: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: M. </w:t>
      </w:r>
      <w:proofErr w:type="spellStart"/>
      <w:r>
        <w:t>Sholekhudin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: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: 2010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 </w:t>
      </w:r>
      <w:proofErr w:type="spellStart"/>
      <w:r>
        <w:t>Penulis</w:t>
      </w:r>
      <w:proofErr w:type="spellEnd"/>
      <w:r>
        <w:t xml:space="preserve"> : Bambang Trim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: 2 </w:t>
      </w:r>
      <w:proofErr w:type="spellStart"/>
      <w:r>
        <w:t>Februari</w:t>
      </w:r>
      <w:proofErr w:type="spellEnd"/>
      <w:r>
        <w:t xml:space="preserve"> 2019 Media : </w:t>
      </w:r>
      <w:proofErr w:type="spellStart"/>
      <w:r>
        <w:t>Kompasiana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: https://www.kompasiana.com/bambangtrim/5c55a54712ae94621f2e9734/mengubahtangisan-menjadi-tulisan</w:t>
      </w:r>
      <w:r>
        <w:t>.</w:t>
      </w:r>
    </w:p>
    <w:p w14:paraId="74202F36" w14:textId="77777777" w:rsidR="00F95B36" w:rsidRDefault="00F95B36" w:rsidP="0046112F">
      <w:pPr>
        <w:pStyle w:val="ListParagraph"/>
        <w:ind w:left="420"/>
      </w:pPr>
    </w:p>
    <w:p w14:paraId="5B6DC84E" w14:textId="77777777" w:rsidR="0046112F" w:rsidRPr="00F74BF2" w:rsidRDefault="0046112F" w:rsidP="0046112F">
      <w:pPr>
        <w:pStyle w:val="ListParagraph"/>
        <w:ind w:left="420"/>
      </w:pPr>
    </w:p>
    <w:sectPr w:rsidR="0046112F" w:rsidRPr="00F74BF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EFC67" w14:textId="77777777" w:rsidR="00A02125" w:rsidRDefault="00A02125">
      <w:pPr>
        <w:spacing w:line="240" w:lineRule="auto"/>
      </w:pPr>
      <w:r>
        <w:separator/>
      </w:r>
    </w:p>
  </w:endnote>
  <w:endnote w:type="continuationSeparator" w:id="0">
    <w:p w14:paraId="554156CB" w14:textId="77777777" w:rsidR="00A02125" w:rsidRDefault="00A02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AFA3" w14:textId="77777777" w:rsidR="00A02125" w:rsidRDefault="00A02125">
      <w:pPr>
        <w:spacing w:line="240" w:lineRule="auto"/>
      </w:pPr>
      <w:r>
        <w:separator/>
      </w:r>
    </w:p>
  </w:footnote>
  <w:footnote w:type="continuationSeparator" w:id="0">
    <w:p w14:paraId="3759BC50" w14:textId="77777777" w:rsidR="00A02125" w:rsidRDefault="00A021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C4DD1"/>
    <w:multiLevelType w:val="hybridMultilevel"/>
    <w:tmpl w:val="4D287D6C"/>
    <w:lvl w:ilvl="0" w:tplc="C0EA73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F2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12F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2125"/>
    <w:rsid w:val="00A119D9"/>
    <w:rsid w:val="00A1309F"/>
    <w:rsid w:val="00A21BED"/>
    <w:rsid w:val="00A27D99"/>
    <w:rsid w:val="00A31318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149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367A"/>
    <w:rsid w:val="00EB700D"/>
    <w:rsid w:val="00F33B83"/>
    <w:rsid w:val="00F41B42"/>
    <w:rsid w:val="00F54BD0"/>
    <w:rsid w:val="00F74BF2"/>
    <w:rsid w:val="00F95B36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CE94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T%20INDONESIA\AppData\Local\Microsoft\Office\16.0\DTS\en-US%7b1025ED08-4CB4-491B-A87E-975C01E217FA%7d\%7bF46BD786-6DC5-4469-8750-33F73D85E8BB%7dtf10002117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{F46BD786-6DC5-4469-8750-33F73D85E8BB}tf10002117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2020-07-18T08:54:00Z</dcterms:created>
  <dcterms:modified xsi:type="dcterms:W3CDTF">2020-07-18T08:54:00Z</dcterms:modified>
</cp:coreProperties>
</file>