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4A015" w14:textId="77777777" w:rsidR="009F23F1" w:rsidRDefault="009F23F1" w:rsidP="009F23F1">
      <w:pPr>
        <w:pStyle w:val="Title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23F1">
        <w:rPr>
          <w:rFonts w:ascii="Times New Roman" w:hAnsi="Times New Roman" w:cs="Times New Roman"/>
          <w:b/>
          <w:bCs/>
          <w:sz w:val="24"/>
          <w:szCs w:val="24"/>
        </w:rPr>
        <w:t>Waspada Serangan Pandemi di Masa Depan</w:t>
      </w:r>
    </w:p>
    <w:p w14:paraId="7E1E132D" w14:textId="77777777" w:rsidR="009F23F1" w:rsidRPr="009F23F1" w:rsidRDefault="009F23F1" w:rsidP="009F23F1"/>
    <w:p w14:paraId="62D2A579" w14:textId="77777777" w:rsidR="009F23F1" w:rsidRPr="009F23F1" w:rsidRDefault="009F23F1" w:rsidP="009F23F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F23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Bab 1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NAMA BAB</w:t>
      </w:r>
    </w:p>
    <w:p w14:paraId="4623042C" w14:textId="77777777" w:rsidR="009F23F1" w:rsidRPr="009F23F1" w:rsidRDefault="009F23F1" w:rsidP="009F23F1">
      <w:pPr>
        <w:spacing w:line="360" w:lineRule="auto"/>
      </w:pPr>
    </w:p>
    <w:p w14:paraId="4863F76E" w14:textId="77777777" w:rsidR="009F23F1" w:rsidRDefault="009F23F1" w:rsidP="009F23F1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F23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1.1 Subbab </w:t>
      </w:r>
    </w:p>
    <w:p w14:paraId="3E1822EF" w14:textId="77777777" w:rsidR="009F23F1" w:rsidRPr="009F23F1" w:rsidRDefault="009F23F1" w:rsidP="009F23F1">
      <w:pPr>
        <w:spacing w:line="360" w:lineRule="auto"/>
      </w:pPr>
    </w:p>
    <w:p w14:paraId="3F00FAD9" w14:textId="77777777" w:rsidR="009F23F1" w:rsidRDefault="009F23F1" w:rsidP="009F23F1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9F23F1">
        <w:rPr>
          <w:rFonts w:ascii="Times New Roman" w:hAnsi="Times New Roman" w:cs="Times New Roman"/>
          <w:b/>
          <w:bCs/>
          <w:color w:val="auto"/>
        </w:rPr>
        <w:t>1.1.1 Sub-Subbab</w:t>
      </w:r>
    </w:p>
    <w:p w14:paraId="23A43060" w14:textId="77777777" w:rsidR="009F23F1" w:rsidRPr="009F23F1" w:rsidRDefault="009F23F1" w:rsidP="009F23F1">
      <w:pPr>
        <w:spacing w:line="360" w:lineRule="auto"/>
      </w:pPr>
    </w:p>
    <w:p w14:paraId="6CE088AC" w14:textId="77777777" w:rsidR="009F23F1" w:rsidRPr="009F23F1" w:rsidRDefault="009F23F1" w:rsidP="009F23F1">
      <w:pPr>
        <w:rPr>
          <w:rFonts w:ascii="Times New Roman" w:hAnsi="Times New Roman" w:cs="Times New Roman"/>
        </w:rPr>
      </w:pPr>
      <w:r w:rsidRPr="009F23F1">
        <w:rPr>
          <w:rFonts w:ascii="Times New Roman" w:hAnsi="Times New Roman" w:cs="Times New Roman"/>
        </w:rPr>
        <w:t>Badan Text</w:t>
      </w:r>
    </w:p>
    <w:p w14:paraId="7CE8185B" w14:textId="77777777" w:rsidR="009F23F1" w:rsidRDefault="009F23F1" w:rsidP="009F23F1">
      <w:pPr>
        <w:spacing w:line="360" w:lineRule="auto"/>
        <w:contextualSpacing/>
        <w:rPr>
          <w:rFonts w:ascii="Times New Roman" w:eastAsia="Times New Roman" w:hAnsi="Times New Roman" w:cs="Times New Roman"/>
          <w:color w:val="333333"/>
        </w:rPr>
      </w:pPr>
    </w:p>
    <w:p w14:paraId="6EFB4E39" w14:textId="77777777" w:rsidR="00B87AF9" w:rsidRPr="009F23F1" w:rsidRDefault="00B87AF9" w:rsidP="009F23F1">
      <w:pPr>
        <w:spacing w:line="360" w:lineRule="auto"/>
        <w:contextualSpacing/>
        <w:rPr>
          <w:rFonts w:ascii="Times New Roman" w:hAnsi="Times New Roman" w:cs="Times New Roman"/>
        </w:rPr>
      </w:pPr>
    </w:p>
    <w:sectPr w:rsidR="00B87AF9" w:rsidRPr="009F2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5E"/>
    <w:rsid w:val="0029722F"/>
    <w:rsid w:val="003643EF"/>
    <w:rsid w:val="006F445E"/>
    <w:rsid w:val="007418DE"/>
    <w:rsid w:val="008A46A5"/>
    <w:rsid w:val="008D5E53"/>
    <w:rsid w:val="008F67D1"/>
    <w:rsid w:val="009F23F1"/>
    <w:rsid w:val="00B87AF9"/>
    <w:rsid w:val="00DA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39272"/>
  <w15:chartTrackingRefBased/>
  <w15:docId w15:val="{5DC6CAAF-FDA0-4C4D-A1E5-8A8C17CC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3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3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3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23F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3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F23F1"/>
  </w:style>
  <w:style w:type="character" w:customStyle="1" w:styleId="DateChar">
    <w:name w:val="Date Char"/>
    <w:basedOn w:val="DefaultParagraphFont"/>
    <w:link w:val="Date"/>
    <w:uiPriority w:val="99"/>
    <w:semiHidden/>
    <w:rsid w:val="009F23F1"/>
  </w:style>
  <w:style w:type="paragraph" w:styleId="Title">
    <w:name w:val="Title"/>
    <w:basedOn w:val="Normal"/>
    <w:next w:val="Normal"/>
    <w:link w:val="TitleChar"/>
    <w:uiPriority w:val="10"/>
    <w:qFormat/>
    <w:rsid w:val="009F23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2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3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23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F23F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8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izabethwianto/Downloads/Waspada%20Serangan%20Pandemi%20di%20Masa%20Dep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Waspada Serangan Pandemi di Masa Depan.dotx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Wianto</dc:creator>
  <cp:keywords/>
  <dc:description/>
  <cp:lastModifiedBy>Elizabeth Wianto</cp:lastModifiedBy>
  <cp:revision>1</cp:revision>
  <dcterms:created xsi:type="dcterms:W3CDTF">2021-10-18T02:55:00Z</dcterms:created>
  <dcterms:modified xsi:type="dcterms:W3CDTF">2021-10-18T02:56:00Z</dcterms:modified>
</cp:coreProperties>
</file>