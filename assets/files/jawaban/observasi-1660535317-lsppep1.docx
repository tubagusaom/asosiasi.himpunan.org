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D8D7" w14:textId="55E412BB" w:rsidR="00153E8F" w:rsidRDefault="00FC2696">
      <w:proofErr w:type="spellStart"/>
      <w:r>
        <w:t>Observasi</w:t>
      </w:r>
      <w:proofErr w:type="spellEnd"/>
      <w:r>
        <w:t xml:space="preserve"> 1 </w:t>
      </w:r>
    </w:p>
    <w:p w14:paraId="29AF7BC2" w14:textId="75B6329D" w:rsidR="00FC2696" w:rsidRDefault="00FC2696">
      <w:r>
        <w:t xml:space="preserve">Ade </w:t>
      </w:r>
      <w:proofErr w:type="spellStart"/>
      <w:r>
        <w:t>Nursanti</w:t>
      </w:r>
      <w:proofErr w:type="spellEnd"/>
      <w:r>
        <w:t xml:space="preserve"> </w:t>
      </w:r>
    </w:p>
    <w:p w14:paraId="47FDA11C" w14:textId="61C5A465" w:rsidR="008E51E3" w:rsidRPr="008E51E3" w:rsidRDefault="008E51E3" w:rsidP="008E51E3">
      <w:pPr>
        <w:pStyle w:val="Title"/>
        <w:jc w:val="center"/>
        <w:rPr>
          <w:rFonts w:ascii="Times New Roman" w:hAnsi="Times New Roman"/>
          <w:sz w:val="28"/>
          <w:szCs w:val="28"/>
          <w:shd w:val="clear" w:color="auto" w:fill="EEEEEE"/>
          <w:lang w:val="id-ID" w:eastAsia="en-ID"/>
        </w:rPr>
      </w:pPr>
      <w:r w:rsidRPr="008E51E3">
        <w:rPr>
          <w:rFonts w:ascii="Times New Roman" w:hAnsi="Times New Roman"/>
          <w:sz w:val="28"/>
          <w:szCs w:val="28"/>
          <w:shd w:val="clear" w:color="auto" w:fill="EEEEEE"/>
          <w:lang w:val="id-ID" w:eastAsia="en-ID"/>
        </w:rPr>
        <w:t>Waspada Serangan Pandemi di Masa Depan</w:t>
      </w:r>
    </w:p>
    <w:p w14:paraId="764097DF" w14:textId="270F3668" w:rsidR="008E51E3" w:rsidRPr="008E51E3" w:rsidRDefault="008E51E3" w:rsidP="008E51E3">
      <w:pPr>
        <w:rPr>
          <w:rFonts w:ascii="Times New Roman" w:hAnsi="Times New Roman"/>
          <w:sz w:val="28"/>
          <w:szCs w:val="28"/>
          <w:lang w:val="id-ID" w:eastAsia="en-ID"/>
        </w:rPr>
      </w:pPr>
    </w:p>
    <w:p w14:paraId="0DA6F8F2" w14:textId="55F14436" w:rsidR="008E51E3" w:rsidRPr="00FC2696" w:rsidRDefault="008E51E3" w:rsidP="00FC2696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Pandemi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Covid 19 </w:t>
      </w:r>
    </w:p>
    <w:p w14:paraId="39149ADC" w14:textId="3E1937A5" w:rsidR="008C4282" w:rsidRPr="00FC2696" w:rsidRDefault="008C4282" w:rsidP="00FC269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Apakah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Virus Covid 19</w:t>
      </w:r>
      <w:r w:rsidR="00FC2696">
        <w:rPr>
          <w:rFonts w:ascii="Times New Roman" w:hAnsi="Times New Roman"/>
          <w:sz w:val="24"/>
          <w:szCs w:val="24"/>
          <w:lang w:val="en-US" w:eastAsia="en-ID"/>
        </w:rPr>
        <w:t>?</w:t>
      </w:r>
    </w:p>
    <w:p w14:paraId="184B6E04" w14:textId="4442B056" w:rsidR="009C74A0" w:rsidRPr="00FC2696" w:rsidRDefault="009C74A0" w:rsidP="00FC2696">
      <w:p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Virus Corona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adalah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Virus yang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pertama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kali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dideteksi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didunia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pada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Desember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2019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dinegara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China. Virus Corona 19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mulai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ada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di Indonesia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sejak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Maret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2020. Virus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ini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kemudian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menyebar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sangat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cepat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sekali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melalui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udara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.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Semanjak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terdeteksi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adanya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virus corona,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kejadian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di Indonesia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penularannya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terus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meningkat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.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Sehingga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pemerintah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memberlakukan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PSBB. 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Pembatasan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berskala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besa. </w:t>
      </w:r>
    </w:p>
    <w:p w14:paraId="31533180" w14:textId="4D73B267" w:rsidR="009C74A0" w:rsidRPr="00FC2696" w:rsidRDefault="009C74A0" w:rsidP="00FC269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Bagaimana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Penularan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Virus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terjadi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? </w:t>
      </w:r>
    </w:p>
    <w:p w14:paraId="6A8FE71E" w14:textId="57F9937A" w:rsidR="009C74A0" w:rsidRPr="00FC2696" w:rsidRDefault="00150447" w:rsidP="00FC2696">
      <w:p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Penularan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virus Corona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terjadi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melalui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percikan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air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liur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saat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seseorang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bicara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(droplet).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Penyebaran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yang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tidak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dihindari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dan sangat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cepat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ini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sangat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mungkin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terjadi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dan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menimpa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semua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orang yang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berinteraksi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penderita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. Virus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ini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menyebabkan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kematian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jika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penderita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adalah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mereka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yang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memiliki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komorbid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atau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penyakit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bawaan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. </w:t>
      </w:r>
    </w:p>
    <w:p w14:paraId="7E3B2ADB" w14:textId="11D43A91" w:rsidR="008C4282" w:rsidRPr="00FC2696" w:rsidRDefault="008C4282" w:rsidP="00FC2696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Pencegahan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15D775F7" w14:textId="1C9BA0D7" w:rsidR="008C4282" w:rsidRPr="00FC2696" w:rsidRDefault="008C4282" w:rsidP="00FC269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Mencegah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menerapkan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3M </w:t>
      </w:r>
    </w:p>
    <w:p w14:paraId="197612B4" w14:textId="46F8A0F6" w:rsidR="00150447" w:rsidRPr="00FC2696" w:rsidRDefault="00150447" w:rsidP="00FC2696">
      <w:p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Tindakan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pencegahan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dilakukan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melakukan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3 M. 3 M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ini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yaitu</w:t>
      </w:r>
      <w:proofErr w:type="spellEnd"/>
    </w:p>
    <w:p w14:paraId="4B43C66C" w14:textId="06A490EA" w:rsidR="00150447" w:rsidRPr="00FC2696" w:rsidRDefault="00150447" w:rsidP="00FC26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Menjaga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jarak</w:t>
      </w:r>
      <w:proofErr w:type="spellEnd"/>
    </w:p>
    <w:p w14:paraId="7258239E" w14:textId="2FAAFD61" w:rsidR="00150447" w:rsidRPr="00FC2696" w:rsidRDefault="00150447" w:rsidP="00FC26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Memakai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masker</w:t>
      </w:r>
    </w:p>
    <w:p w14:paraId="4DC7336D" w14:textId="42BC3D75" w:rsidR="00150447" w:rsidRPr="00FC2696" w:rsidRDefault="00150447" w:rsidP="00FC26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</w:t>
      </w:r>
      <w:r w:rsidR="000674DE" w:rsidRPr="00FC2696">
        <w:rPr>
          <w:rFonts w:ascii="Times New Roman" w:hAnsi="Times New Roman"/>
          <w:sz w:val="24"/>
          <w:szCs w:val="24"/>
          <w:lang w:val="en-US" w:eastAsia="en-ID"/>
        </w:rPr>
        <w:t>encuci</w:t>
      </w:r>
      <w:proofErr w:type="spellEnd"/>
      <w:r w:rsidR="000674DE"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="000674DE" w:rsidRPr="00FC2696">
        <w:rPr>
          <w:rFonts w:ascii="Times New Roman" w:hAnsi="Times New Roman"/>
          <w:sz w:val="24"/>
          <w:szCs w:val="24"/>
          <w:lang w:val="en-US" w:eastAsia="en-ID"/>
        </w:rPr>
        <w:t>tangan</w:t>
      </w:r>
      <w:proofErr w:type="spellEnd"/>
      <w:r w:rsidR="000674DE"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375E40B0" w14:textId="345B41CA" w:rsidR="008C4282" w:rsidRPr="00FC2696" w:rsidRDefault="008C4282" w:rsidP="00FC269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Melakukan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Vaksinasi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2BF7BCD3" w14:textId="50E6B5CF" w:rsidR="00150447" w:rsidRPr="00FC2696" w:rsidRDefault="00150447" w:rsidP="00FC2696">
      <w:p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Untuk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melakukan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pencegahan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,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pemerintah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mewajibkan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masyarakat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untuk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melakukan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vaksinasi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.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Vaksinasi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dilaksanakan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sebanyak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2 kali dan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ditambah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vaksinasi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booster.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dilakukannnya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vaksinasi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,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pemerintah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berharap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tingkat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penularan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dan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resiko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kematian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berkurang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34434751" w14:textId="4AB59936" w:rsidR="008C4282" w:rsidRPr="00FC2696" w:rsidRDefault="008C4282" w:rsidP="00FC2696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Penanganan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33C38196" w14:textId="3ECC4AEA" w:rsidR="008C4282" w:rsidRPr="00FC2696" w:rsidRDefault="008C4282" w:rsidP="00FC269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Mengikuti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Protokol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Kesehatan </w:t>
      </w:r>
    </w:p>
    <w:p w14:paraId="3E62DBAF" w14:textId="1CA0F87E" w:rsidR="00456FA9" w:rsidRPr="00FC2696" w:rsidRDefault="00456FA9" w:rsidP="00FC2696">
      <w:pPr>
        <w:spacing w:line="360" w:lineRule="auto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Setiap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masyarakat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mengikuti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protocol Kesehatan yang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telah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ditetapkan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oleh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pemerintah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3D875C9C" w14:textId="6669C8D2" w:rsidR="008C4282" w:rsidRPr="00FC2696" w:rsidRDefault="008C4282" w:rsidP="00FC269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lastRenderedPageBreak/>
        <w:t>Isolasi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Mandiri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034A1255" w14:textId="523784A7" w:rsidR="00456FA9" w:rsidRPr="00FC2696" w:rsidRDefault="00456FA9" w:rsidP="00FC2696">
      <w:pPr>
        <w:spacing w:line="360" w:lineRule="auto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Isolasi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mandiri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merupakan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pilihan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yang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wajib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dilakukan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oleh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pasien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yang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terdeteksi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dirinya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terkena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virus covid 19.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isolasi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mandiri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diharapkan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 xml:space="preserve">virus </w:t>
      </w:r>
      <w:proofErr w:type="spellStart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>tidak</w:t>
      </w:r>
      <w:proofErr w:type="spellEnd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>menyebar</w:t>
      </w:r>
      <w:proofErr w:type="spellEnd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>lebih</w:t>
      </w:r>
      <w:proofErr w:type="spellEnd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>meluas</w:t>
      </w:r>
      <w:proofErr w:type="spellEnd"/>
      <w:r w:rsidR="00FC2696"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301C12AC" w14:textId="30D38CC6" w:rsidR="008C4282" w:rsidRPr="00FC2696" w:rsidRDefault="008C4282" w:rsidP="00FC269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Mendapatkan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penanganan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dari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tenaga</w:t>
      </w:r>
      <w:proofErr w:type="spellEnd"/>
      <w:r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  <w:lang w:val="en-US" w:eastAsia="en-ID"/>
        </w:rPr>
        <w:t>kese</w:t>
      </w:r>
      <w:r w:rsidR="009C74A0" w:rsidRPr="00FC2696">
        <w:rPr>
          <w:rFonts w:ascii="Times New Roman" w:hAnsi="Times New Roman"/>
          <w:sz w:val="24"/>
          <w:szCs w:val="24"/>
          <w:lang w:val="en-US" w:eastAsia="en-ID"/>
        </w:rPr>
        <w:t>haran</w:t>
      </w:r>
      <w:proofErr w:type="spellEnd"/>
      <w:r w:rsidR="009C74A0" w:rsidRPr="00FC2696">
        <w:rPr>
          <w:rFonts w:ascii="Times New Roman" w:hAnsi="Times New Roman"/>
          <w:sz w:val="24"/>
          <w:szCs w:val="24"/>
          <w:lang w:val="en-US" w:eastAsia="en-ID"/>
        </w:rPr>
        <w:t xml:space="preserve"> </w:t>
      </w:r>
    </w:p>
    <w:p w14:paraId="5CD0DB89" w14:textId="634ED3E0" w:rsidR="008E51E3" w:rsidRPr="00FC2696" w:rsidRDefault="00FC2696" w:rsidP="00FC2696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C2696">
        <w:rPr>
          <w:rFonts w:ascii="Times New Roman" w:hAnsi="Times New Roman"/>
          <w:sz w:val="24"/>
          <w:szCs w:val="24"/>
        </w:rPr>
        <w:t>Bagi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penderita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C2696">
        <w:rPr>
          <w:rFonts w:ascii="Times New Roman" w:hAnsi="Times New Roman"/>
          <w:sz w:val="24"/>
          <w:szCs w:val="24"/>
        </w:rPr>
        <w:t>mengalami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gehjala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lebih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serius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2696">
        <w:rPr>
          <w:rFonts w:ascii="Times New Roman" w:hAnsi="Times New Roman"/>
          <w:sz w:val="24"/>
          <w:szCs w:val="24"/>
        </w:rPr>
        <w:t>tidak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melakukan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isolasi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secara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menadiri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maka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C2696">
        <w:rPr>
          <w:rFonts w:ascii="Times New Roman" w:hAnsi="Times New Roman"/>
          <w:sz w:val="24"/>
          <w:szCs w:val="24"/>
        </w:rPr>
        <w:t>pemerintah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menyediakan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berbagai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fasilitas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Kesehatan dan </w:t>
      </w:r>
      <w:proofErr w:type="spellStart"/>
      <w:r w:rsidRPr="00FC2696">
        <w:rPr>
          <w:rFonts w:ascii="Times New Roman" w:hAnsi="Times New Roman"/>
          <w:sz w:val="24"/>
          <w:szCs w:val="24"/>
        </w:rPr>
        <w:t>tenaga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medis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C2696">
        <w:rPr>
          <w:rFonts w:ascii="Times New Roman" w:hAnsi="Times New Roman"/>
          <w:sz w:val="24"/>
          <w:szCs w:val="24"/>
        </w:rPr>
        <w:t>siap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membantu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</w:p>
    <w:p w14:paraId="4B60C5F5" w14:textId="29EF4B9B" w:rsidR="008E51E3" w:rsidRPr="00FC2696" w:rsidRDefault="009C74A0" w:rsidP="00FC2696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EEEEEE"/>
          <w:lang w:val="en-US" w:eastAsia="en-ID"/>
        </w:rPr>
      </w:pPr>
      <w:proofErr w:type="spellStart"/>
      <w:r w:rsidRPr="00FC2696">
        <w:rPr>
          <w:rFonts w:ascii="Times New Roman" w:hAnsi="Times New Roman"/>
          <w:sz w:val="24"/>
          <w:szCs w:val="24"/>
          <w:shd w:val="clear" w:color="auto" w:fill="EEEEEE"/>
          <w:lang w:val="en-US" w:eastAsia="en-ID"/>
        </w:rPr>
        <w:t>Penutup</w:t>
      </w:r>
      <w:proofErr w:type="spellEnd"/>
      <w:r w:rsidRPr="00FC2696">
        <w:rPr>
          <w:rFonts w:ascii="Times New Roman" w:hAnsi="Times New Roman"/>
          <w:sz w:val="24"/>
          <w:szCs w:val="24"/>
          <w:shd w:val="clear" w:color="auto" w:fill="EEEEEE"/>
          <w:lang w:val="en-US" w:eastAsia="en-ID"/>
        </w:rPr>
        <w:t xml:space="preserve"> </w:t>
      </w:r>
    </w:p>
    <w:p w14:paraId="5AA4C976" w14:textId="34941AC3" w:rsidR="008E51E3" w:rsidRPr="00FC2696" w:rsidRDefault="00456FA9" w:rsidP="00FC26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C2696">
        <w:rPr>
          <w:rFonts w:ascii="Times New Roman" w:hAnsi="Times New Roman"/>
          <w:sz w:val="24"/>
          <w:szCs w:val="24"/>
        </w:rPr>
        <w:t xml:space="preserve">Virus Corona, </w:t>
      </w:r>
      <w:proofErr w:type="spellStart"/>
      <w:r w:rsidRPr="00FC2696">
        <w:rPr>
          <w:rFonts w:ascii="Times New Roman" w:hAnsi="Times New Roman"/>
          <w:sz w:val="24"/>
          <w:szCs w:val="24"/>
        </w:rPr>
        <w:t>telah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banyak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menyebabkan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kematian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dikalangan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masyarakat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C2696">
        <w:rPr>
          <w:rFonts w:ascii="Times New Roman" w:hAnsi="Times New Roman"/>
          <w:sz w:val="24"/>
          <w:szCs w:val="24"/>
        </w:rPr>
        <w:t>Untuk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itu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diperlukan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kesadaran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bagi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masyarakat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luas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untuk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saling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menjaga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2696">
        <w:rPr>
          <w:rFonts w:ascii="Times New Roman" w:hAnsi="Times New Roman"/>
          <w:sz w:val="24"/>
          <w:szCs w:val="24"/>
        </w:rPr>
        <w:t>mengingatkan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akan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perillaku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hidup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sehat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serta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mentaati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protocol Kesehatan yang </w:t>
      </w:r>
      <w:proofErr w:type="spellStart"/>
      <w:r w:rsidRPr="00FC2696">
        <w:rPr>
          <w:rFonts w:ascii="Times New Roman" w:hAnsi="Times New Roman"/>
          <w:sz w:val="24"/>
          <w:szCs w:val="24"/>
        </w:rPr>
        <w:t>telah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ditetapkan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C2696">
        <w:rPr>
          <w:rFonts w:ascii="Times New Roman" w:hAnsi="Times New Roman"/>
          <w:sz w:val="24"/>
          <w:szCs w:val="24"/>
        </w:rPr>
        <w:t>Dengan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saling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menjaga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2696">
        <w:rPr>
          <w:rFonts w:ascii="Times New Roman" w:hAnsi="Times New Roman"/>
          <w:sz w:val="24"/>
          <w:szCs w:val="24"/>
        </w:rPr>
        <w:t>mengingatkan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maka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diharapkan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masyarakat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semakin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mampu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untuk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dapat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mencegah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C2696">
        <w:rPr>
          <w:rFonts w:ascii="Times New Roman" w:hAnsi="Times New Roman"/>
          <w:sz w:val="24"/>
          <w:szCs w:val="24"/>
        </w:rPr>
        <w:t>menangangi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C2696">
        <w:rPr>
          <w:rFonts w:ascii="Times New Roman" w:hAnsi="Times New Roman"/>
          <w:sz w:val="24"/>
          <w:szCs w:val="24"/>
        </w:rPr>
        <w:t>terjadinya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C2696">
        <w:rPr>
          <w:rFonts w:ascii="Times New Roman" w:hAnsi="Times New Roman"/>
          <w:sz w:val="24"/>
          <w:szCs w:val="24"/>
        </w:rPr>
        <w:t>pandemi</w:t>
      </w:r>
      <w:proofErr w:type="spellEnd"/>
      <w:r w:rsidRPr="00FC269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C2696">
        <w:rPr>
          <w:rFonts w:ascii="Times New Roman" w:hAnsi="Times New Roman"/>
          <w:sz w:val="24"/>
          <w:szCs w:val="24"/>
        </w:rPr>
        <w:t>dilingkungannya</w:t>
      </w:r>
      <w:proofErr w:type="spellEnd"/>
      <w:proofErr w:type="gramEnd"/>
      <w:r w:rsidRPr="00FC2696">
        <w:rPr>
          <w:rFonts w:ascii="Times New Roman" w:hAnsi="Times New Roman"/>
          <w:sz w:val="24"/>
          <w:szCs w:val="24"/>
        </w:rPr>
        <w:t xml:space="preserve">. </w:t>
      </w:r>
    </w:p>
    <w:p w14:paraId="217365BC" w14:textId="77777777" w:rsidR="008E51E3" w:rsidRPr="00FC2696" w:rsidRDefault="008E51E3" w:rsidP="00FC269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E51E3" w:rsidRPr="00FC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985"/>
    <w:multiLevelType w:val="hybridMultilevel"/>
    <w:tmpl w:val="B8401688"/>
    <w:lvl w:ilvl="0" w:tplc="4B243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42BF"/>
    <w:multiLevelType w:val="hybridMultilevel"/>
    <w:tmpl w:val="08A85726"/>
    <w:lvl w:ilvl="0" w:tplc="D012F9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56210"/>
    <w:multiLevelType w:val="hybridMultilevel"/>
    <w:tmpl w:val="846C8EE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769D8"/>
    <w:multiLevelType w:val="multilevel"/>
    <w:tmpl w:val="3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20114165">
    <w:abstractNumId w:val="0"/>
  </w:num>
  <w:num w:numId="2" w16cid:durableId="444614596">
    <w:abstractNumId w:val="3"/>
  </w:num>
  <w:num w:numId="3" w16cid:durableId="843281204">
    <w:abstractNumId w:val="2"/>
  </w:num>
  <w:num w:numId="4" w16cid:durableId="164187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E3"/>
    <w:rsid w:val="000674DE"/>
    <w:rsid w:val="00150447"/>
    <w:rsid w:val="00153E8F"/>
    <w:rsid w:val="00291CC6"/>
    <w:rsid w:val="0037790D"/>
    <w:rsid w:val="00456FA9"/>
    <w:rsid w:val="008C4282"/>
    <w:rsid w:val="008E51E3"/>
    <w:rsid w:val="009C74A0"/>
    <w:rsid w:val="00F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DBAE"/>
  <w15:chartTrackingRefBased/>
  <w15:docId w15:val="{A56C2F9C-CACE-4A76-B36B-B6CFA3ED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E3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282"/>
    <w:pPr>
      <w:keepNext/>
      <w:keepLines/>
      <w:numPr>
        <w:numId w:val="2"/>
      </w:numPr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82"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82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82"/>
    <w:pPr>
      <w:keepNext/>
      <w:keepLines/>
      <w:numPr>
        <w:ilvl w:val="3"/>
        <w:numId w:val="2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82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82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82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82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82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1E3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8E51E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8C4282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8C4282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C4282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8C4282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8C4282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8C4282"/>
    <w:rPr>
      <w:rFonts w:ascii="Calibri Light" w:eastAsia="Times New Roman" w:hAnsi="Calibri Light" w:cs="Times New Roman"/>
      <w:color w:val="1F3763"/>
    </w:rPr>
  </w:style>
  <w:style w:type="character" w:customStyle="1" w:styleId="Heading7Char">
    <w:name w:val="Heading 7 Char"/>
    <w:link w:val="Heading7"/>
    <w:uiPriority w:val="9"/>
    <w:semiHidden/>
    <w:rsid w:val="008C4282"/>
    <w:rPr>
      <w:rFonts w:ascii="Calibri Light" w:eastAsia="Times New Roman" w:hAnsi="Calibri Light" w:cs="Times New Roman"/>
      <w:i/>
      <w:iCs/>
      <w:color w:val="1F3763"/>
    </w:rPr>
  </w:style>
  <w:style w:type="character" w:customStyle="1" w:styleId="Heading8Char">
    <w:name w:val="Heading 8 Char"/>
    <w:link w:val="Heading8"/>
    <w:uiPriority w:val="9"/>
    <w:semiHidden/>
    <w:rsid w:val="008C4282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8C4282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8C4282"/>
    <w:pPr>
      <w:ind w:left="720"/>
      <w:contextualSpacing/>
    </w:pPr>
  </w:style>
  <w:style w:type="paragraph" w:styleId="NoSpacing">
    <w:name w:val="No Spacing"/>
    <w:uiPriority w:val="1"/>
    <w:qFormat/>
    <w:rsid w:val="00FC269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Observasi 1. a</Template>
  <TotalTime>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2022-08-15T03:48:00Z</dcterms:created>
  <dcterms:modified xsi:type="dcterms:W3CDTF">2022-08-15T03:48:00Z</dcterms:modified>
</cp:coreProperties>
</file>